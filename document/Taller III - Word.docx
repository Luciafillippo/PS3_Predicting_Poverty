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45CE" w14:textId="13EA2A6C" w:rsidR="000A3DAB" w:rsidRDefault="000A3DAB"/>
    <w:p w14:paraId="7F29FD5E" w14:textId="3C6738CE" w:rsidR="00565732" w:rsidRDefault="0056573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DEE0" wp14:editId="08619EB7">
                <wp:simplePos x="0" y="0"/>
                <wp:positionH relativeFrom="column">
                  <wp:posOffset>4065302</wp:posOffset>
                </wp:positionH>
                <wp:positionV relativeFrom="paragraph">
                  <wp:posOffset>137268</wp:posOffset>
                </wp:positionV>
                <wp:extent cx="2433955" cy="979170"/>
                <wp:effectExtent l="0" t="0" r="0" b="0"/>
                <wp:wrapNone/>
                <wp:docPr id="18987798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43B3B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Miguel Victoria </w:t>
                            </w:r>
                          </w:p>
                          <w:p w14:paraId="18812FA3" w14:textId="77777777" w:rsidR="00565732" w:rsidRP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Código: </w:t>
                            </w:r>
                          </w:p>
                          <w:p w14:paraId="2F0D3497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8A75D6C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Lucia Fillippo</w:t>
                            </w:r>
                          </w:p>
                          <w:p w14:paraId="37B7C689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Código: </w:t>
                            </w:r>
                            <w:r>
                              <w:rPr>
                                <w:rFonts w:ascii="Garamond" w:hAnsi="Garamond"/>
                              </w:rPr>
                              <w:t>20221387</w:t>
                            </w:r>
                          </w:p>
                          <w:p w14:paraId="2F123B71" w14:textId="68F6CDB9" w:rsidR="00565732" w:rsidRPr="00565732" w:rsidRDefault="00565732" w:rsidP="0056573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DE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0.1pt;margin-top:10.8pt;width:191.65pt;height:7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" filled="f" stroked="f" strokeweight=".5pt">
                <v:textbox>
                  <w:txbxContent>
                    <w:p w14:paraId="55A43B3B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Miguel Victoria </w:t>
                      </w:r>
                    </w:p>
                    <w:p w14:paraId="18812FA3" w14:textId="77777777" w:rsidR="00565732" w:rsidRP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Código: </w:t>
                      </w:r>
                    </w:p>
                    <w:p w14:paraId="2F0D3497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</w:p>
                    <w:p w14:paraId="28A75D6C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Lucia Fillippo</w:t>
                      </w:r>
                    </w:p>
                    <w:p w14:paraId="37B7C689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Código: </w:t>
                      </w:r>
                      <w:r>
                        <w:rPr>
                          <w:rFonts w:ascii="Garamond" w:hAnsi="Garamond"/>
                        </w:rPr>
                        <w:t>20221387</w:t>
                      </w:r>
                    </w:p>
                    <w:p w14:paraId="2F123B71" w14:textId="68F6CDB9" w:rsidR="00565732" w:rsidRPr="00565732" w:rsidRDefault="00565732" w:rsidP="00565732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16B98" wp14:editId="7243720D">
                <wp:simplePos x="0" y="0"/>
                <wp:positionH relativeFrom="column">
                  <wp:posOffset>31201</wp:posOffset>
                </wp:positionH>
                <wp:positionV relativeFrom="paragraph">
                  <wp:posOffset>62865</wp:posOffset>
                </wp:positionV>
                <wp:extent cx="1771200" cy="1051200"/>
                <wp:effectExtent l="0" t="0" r="0" b="0"/>
                <wp:wrapNone/>
                <wp:docPr id="1080982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0" cy="105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C430F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Daniel Casas</w:t>
                            </w:r>
                          </w:p>
                          <w:p w14:paraId="50057755" w14:textId="77777777" w:rsidR="00565732" w:rsidRP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Código: </w:t>
                            </w:r>
                          </w:p>
                          <w:p w14:paraId="7CBFCC65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5113AB2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Irina Vélez </w:t>
                            </w:r>
                          </w:p>
                          <w:p w14:paraId="6105B02E" w14:textId="77777777" w:rsidR="00565732" w:rsidRP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Código: </w:t>
                            </w:r>
                          </w:p>
                          <w:p w14:paraId="3244B5AB" w14:textId="77777777" w:rsidR="00565732" w:rsidRDefault="00565732" w:rsidP="00565732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8955C95" w14:textId="77777777" w:rsidR="00565732" w:rsidRPr="00565732" w:rsidRDefault="00565732" w:rsidP="0056573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6B98" id="_x0000_s1027" type="#_x0000_t202" style="position:absolute;margin-left:2.45pt;margin-top:4.95pt;width:139.45pt;height: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" filled="f" stroked="f" strokeweight=".5pt">
                <v:textbox>
                  <w:txbxContent>
                    <w:p w14:paraId="4FDC430F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Daniel Casas</w:t>
                      </w:r>
                    </w:p>
                    <w:p w14:paraId="50057755" w14:textId="77777777" w:rsidR="00565732" w:rsidRP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Código: </w:t>
                      </w:r>
                    </w:p>
                    <w:p w14:paraId="7CBFCC65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</w:p>
                    <w:p w14:paraId="65113AB2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Irina Vélez </w:t>
                      </w:r>
                    </w:p>
                    <w:p w14:paraId="6105B02E" w14:textId="77777777" w:rsidR="00565732" w:rsidRP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Código: </w:t>
                      </w:r>
                    </w:p>
                    <w:p w14:paraId="3244B5AB" w14:textId="77777777" w:rsidR="00565732" w:rsidRDefault="00565732" w:rsidP="00565732">
                      <w:pPr>
                        <w:rPr>
                          <w:rFonts w:ascii="Garamond" w:hAnsi="Garamond"/>
                        </w:rPr>
                      </w:pPr>
                    </w:p>
                    <w:p w14:paraId="08955C95" w14:textId="77777777" w:rsidR="00565732" w:rsidRPr="00565732" w:rsidRDefault="00565732" w:rsidP="00565732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604C96" w14:textId="6885A55C" w:rsidR="00565732" w:rsidRDefault="00565732" w:rsidP="00565732">
      <w:pPr>
        <w:rPr>
          <w:rFonts w:ascii="Garamond" w:hAnsi="Garamond"/>
          <w:b/>
          <w:bCs/>
        </w:rPr>
      </w:pPr>
    </w:p>
    <w:p w14:paraId="5C50ABCB" w14:textId="6F0F4BDB" w:rsidR="00565732" w:rsidRDefault="00565732" w:rsidP="00565732">
      <w:pPr>
        <w:jc w:val="center"/>
        <w:rPr>
          <w:rFonts w:ascii="Garamond" w:hAnsi="Garamond"/>
          <w:b/>
          <w:bCs/>
        </w:rPr>
      </w:pPr>
    </w:p>
    <w:p w14:paraId="5EA206B4" w14:textId="77777777" w:rsidR="00565732" w:rsidRPr="00565732" w:rsidRDefault="00565732" w:rsidP="00565732">
      <w:pPr>
        <w:rPr>
          <w:rFonts w:ascii="Garamond" w:hAnsi="Garamond"/>
        </w:rPr>
      </w:pPr>
    </w:p>
    <w:p w14:paraId="0D9CDC56" w14:textId="77777777" w:rsidR="00565732" w:rsidRPr="00565732" w:rsidRDefault="00565732" w:rsidP="00565732">
      <w:pPr>
        <w:rPr>
          <w:rFonts w:ascii="Garamond" w:hAnsi="Garamond"/>
        </w:rPr>
      </w:pPr>
    </w:p>
    <w:p w14:paraId="6191C6EC" w14:textId="77777777" w:rsidR="00565732" w:rsidRPr="00565732" w:rsidRDefault="00565732" w:rsidP="00565732">
      <w:pPr>
        <w:rPr>
          <w:rFonts w:ascii="Garamond" w:hAnsi="Garamond"/>
        </w:rPr>
      </w:pPr>
    </w:p>
    <w:p w14:paraId="18482C04" w14:textId="77777777" w:rsidR="00565732" w:rsidRPr="00565732" w:rsidRDefault="00565732" w:rsidP="00565732">
      <w:pPr>
        <w:rPr>
          <w:rFonts w:ascii="Garamond" w:hAnsi="Garamond"/>
        </w:rPr>
      </w:pPr>
    </w:p>
    <w:p w14:paraId="18E61C6F" w14:textId="38DE1063" w:rsidR="00565732" w:rsidRPr="00565732" w:rsidRDefault="00565732" w:rsidP="0056573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583D" wp14:editId="5266A347">
                <wp:simplePos x="0" y="0"/>
                <wp:positionH relativeFrom="column">
                  <wp:posOffset>1718945</wp:posOffset>
                </wp:positionH>
                <wp:positionV relativeFrom="paragraph">
                  <wp:posOffset>21547</wp:posOffset>
                </wp:positionV>
                <wp:extent cx="2434000" cy="468000"/>
                <wp:effectExtent l="0" t="0" r="0" b="0"/>
                <wp:wrapNone/>
                <wp:docPr id="4561563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000" cy="4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5FD86" w14:textId="7CA00E85" w:rsidR="00565732" w:rsidRPr="00565732" w:rsidRDefault="00565732" w:rsidP="00565732">
                            <w:pPr>
                              <w:jc w:val="center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565732">
                              <w:rPr>
                                <w:rFonts w:ascii="Garamond" w:hAnsi="Garamond"/>
                                <w:lang w:val="en-US"/>
                              </w:rPr>
                              <w:t>Taller Final</w:t>
                            </w:r>
                          </w:p>
                          <w:p w14:paraId="62903171" w14:textId="2F493756" w:rsidR="00565732" w:rsidRPr="00565732" w:rsidRDefault="00565732" w:rsidP="0056573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val="en-US"/>
                              </w:rPr>
                            </w:pPr>
                            <w:r w:rsidRPr="00565732">
                              <w:rPr>
                                <w:rFonts w:ascii="Garamond" w:hAnsi="Garamond"/>
                                <w:b/>
                                <w:bCs/>
                                <w:lang w:val="en-US"/>
                              </w:rPr>
                              <w:t>Big Data y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583D" id="_x0000_s1028" type="#_x0000_t202" style="position:absolute;margin-left:135.35pt;margin-top:1.7pt;width:191.65pt;height: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" filled="f" stroked="f" strokeweight=".5pt">
                <v:textbox>
                  <w:txbxContent>
                    <w:p w14:paraId="6745FD86" w14:textId="7CA00E85" w:rsidR="00565732" w:rsidRPr="00565732" w:rsidRDefault="00565732" w:rsidP="00565732">
                      <w:pPr>
                        <w:jc w:val="center"/>
                        <w:rPr>
                          <w:rFonts w:ascii="Garamond" w:hAnsi="Garamond"/>
                          <w:lang w:val="en-US"/>
                        </w:rPr>
                      </w:pPr>
                      <w:r w:rsidRPr="00565732">
                        <w:rPr>
                          <w:rFonts w:ascii="Garamond" w:hAnsi="Garamond"/>
                          <w:lang w:val="en-US"/>
                        </w:rPr>
                        <w:t>Taller Final</w:t>
                      </w:r>
                    </w:p>
                    <w:p w14:paraId="62903171" w14:textId="2F493756" w:rsidR="00565732" w:rsidRPr="00565732" w:rsidRDefault="00565732" w:rsidP="00565732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lang w:val="en-US"/>
                        </w:rPr>
                      </w:pPr>
                      <w:r w:rsidRPr="00565732">
                        <w:rPr>
                          <w:rFonts w:ascii="Garamond" w:hAnsi="Garamond"/>
                          <w:b/>
                          <w:bCs/>
                          <w:lang w:val="en-US"/>
                        </w:rPr>
                        <w:t>Big Data y Machine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2D7C680" w14:textId="77777777" w:rsidR="00565732" w:rsidRPr="00565732" w:rsidRDefault="00565732" w:rsidP="00565732">
      <w:pPr>
        <w:rPr>
          <w:rFonts w:ascii="Garamond" w:hAnsi="Garamond"/>
        </w:rPr>
      </w:pPr>
    </w:p>
    <w:p w14:paraId="165D7D9F" w14:textId="77777777" w:rsidR="00565732" w:rsidRPr="00565732" w:rsidRDefault="00565732" w:rsidP="00565732">
      <w:pPr>
        <w:rPr>
          <w:rFonts w:ascii="Garamond" w:hAnsi="Garamond"/>
        </w:rPr>
      </w:pPr>
    </w:p>
    <w:p w14:paraId="1641384D" w14:textId="724DDC8B" w:rsidR="00565732" w:rsidRDefault="00565732" w:rsidP="00565732">
      <w:pPr>
        <w:tabs>
          <w:tab w:val="left" w:pos="4979"/>
        </w:tabs>
        <w:rPr>
          <w:rFonts w:ascii="Garamond" w:hAnsi="Garamond"/>
        </w:rPr>
      </w:pPr>
    </w:p>
    <w:p w14:paraId="17AC9B87" w14:textId="06D25A13" w:rsidR="00565732" w:rsidRPr="00565732" w:rsidRDefault="00565732" w:rsidP="00565732">
      <w:pPr>
        <w:tabs>
          <w:tab w:val="left" w:pos="4979"/>
        </w:tabs>
        <w:rPr>
          <w:rFonts w:ascii="Garamond" w:hAnsi="Garamond"/>
        </w:rPr>
      </w:pPr>
      <w:r>
        <w:rPr>
          <w:rFonts w:ascii="Garamond" w:hAnsi="Garamond"/>
        </w:rPr>
        <w:t>Hola</w:t>
      </w:r>
    </w:p>
    <w:sectPr w:rsidR="00565732" w:rsidRPr="005657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D080" w14:textId="77777777" w:rsidR="00565732" w:rsidRDefault="00565732" w:rsidP="00DF3A2B">
      <w:r>
        <w:separator/>
      </w:r>
    </w:p>
  </w:endnote>
  <w:endnote w:type="continuationSeparator" w:id="0">
    <w:p w14:paraId="107EF875" w14:textId="77777777" w:rsidR="00565732" w:rsidRDefault="00565732" w:rsidP="00DF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C10F" w14:textId="77777777" w:rsidR="00565732" w:rsidRDefault="00565732" w:rsidP="00DF3A2B">
      <w:r>
        <w:separator/>
      </w:r>
    </w:p>
  </w:footnote>
  <w:footnote w:type="continuationSeparator" w:id="0">
    <w:p w14:paraId="68660D47" w14:textId="77777777" w:rsidR="00565732" w:rsidRDefault="00565732" w:rsidP="00DF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A13D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9264" behindDoc="0" locked="0" layoutInCell="1" allowOverlap="1" wp14:anchorId="49BA1E2A" wp14:editId="5CB293EF">
          <wp:simplePos x="0" y="0"/>
          <wp:positionH relativeFrom="column">
            <wp:posOffset>4638675</wp:posOffset>
          </wp:positionH>
          <wp:positionV relativeFrom="paragraph">
            <wp:posOffset>-403225</wp:posOffset>
          </wp:positionV>
          <wp:extent cx="1584960" cy="899160"/>
          <wp:effectExtent l="0" t="0" r="2540" b="2540"/>
          <wp:wrapThrough wrapText="bothSides">
            <wp:wrapPolygon edited="0">
              <wp:start x="0" y="0"/>
              <wp:lineTo x="0" y="21356"/>
              <wp:lineTo x="21462" y="21356"/>
              <wp:lineTo x="2146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96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1E256592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1BB665A9" w14:textId="77777777" w:rsidR="00DF3A2B" w:rsidRDefault="00DF3A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32"/>
    <w:rsid w:val="000A3DAB"/>
    <w:rsid w:val="0032257E"/>
    <w:rsid w:val="00565732"/>
    <w:rsid w:val="005911D4"/>
    <w:rsid w:val="005F07DE"/>
    <w:rsid w:val="00B27453"/>
    <w:rsid w:val="00BB698C"/>
    <w:rsid w:val="00D21A9D"/>
    <w:rsid w:val="00D400D7"/>
    <w:rsid w:val="00D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1467"/>
  <w15:chartTrackingRefBased/>
  <w15:docId w15:val="{22E8D71E-B166-B947-AE4D-0EC791B0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5F07DE"/>
    <w:pPr>
      <w:keepNext/>
      <w:keepLines/>
      <w:spacing w:before="240"/>
      <w:jc w:val="center"/>
      <w:outlineLvl w:val="0"/>
    </w:pPr>
    <w:rPr>
      <w:rFonts w:ascii="Garamond" w:eastAsiaTheme="majorEastAsia" w:hAnsi="Garamond" w:cstheme="majorBidi"/>
      <w:color w:val="000000" w:themeColor="text1"/>
      <w:sz w:val="32"/>
      <w:szCs w:val="3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character" w:customStyle="1" w:styleId="Ttulo1Car">
    <w:name w:val="Título 1 Car"/>
    <w:basedOn w:val="Fuentedeprrafopredeter"/>
    <w:link w:val="Ttulo1"/>
    <w:uiPriority w:val="9"/>
    <w:rsid w:val="005F07DE"/>
    <w:rPr>
      <w:rFonts w:ascii="Garamond" w:eastAsiaTheme="majorEastAsia" w:hAnsi="Garamond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ciafillippo/Library/Group%20Containers/UBF8T346G9.Office/User%20Content.localized/Templates.localized/Unian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Uniandes.dotx</Template>
  <TotalTime>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Lucia Fillippo</cp:lastModifiedBy>
  <cp:revision>1</cp:revision>
  <dcterms:created xsi:type="dcterms:W3CDTF">2023-07-29T13:14:00Z</dcterms:created>
  <dcterms:modified xsi:type="dcterms:W3CDTF">2023-07-29T13:36:00Z</dcterms:modified>
</cp:coreProperties>
</file>